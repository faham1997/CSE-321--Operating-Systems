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50184E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488D478D" w:rsidR="002E0346" w:rsidRPr="004F3765" w:rsidRDefault="004F3765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 w:rsidRPr="004F3765">
              <w:rPr>
                <w:color w:val="000000" w:themeColor="text1"/>
                <w:sz w:val="16"/>
                <w:szCs w:val="16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0FF53E62" w:rsidR="002E0346" w:rsidRPr="004F3765" w:rsidRDefault="004F3765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 w:rsidRPr="004F3765">
              <w:rPr>
                <w:color w:val="000000" w:themeColor="text1"/>
                <w:sz w:val="16"/>
                <w:szCs w:val="16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7CCA6695" w:rsidR="002E0346" w:rsidRPr="004F3765" w:rsidRDefault="004F3765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 w:rsidRPr="004F3765">
              <w:rPr>
                <w:color w:val="000000" w:themeColor="text1"/>
                <w:sz w:val="16"/>
                <w:szCs w:val="16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2BC486C8" w:rsidR="002E0346" w:rsidRPr="004F3765" w:rsidRDefault="00250647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 w:rsidRPr="00250647">
              <w:rPr>
                <w:color w:val="000000" w:themeColor="text1"/>
                <w:sz w:val="16"/>
                <w:szCs w:val="16"/>
              </w:rPr>
              <w:t>2001:DB8:1:1::2/64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170CF8D7" w:rsidR="002E0346" w:rsidRPr="004F3765" w:rsidRDefault="00250647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 w:rsidRPr="00250647">
              <w:rPr>
                <w:color w:val="000000" w:themeColor="text1"/>
                <w:sz w:val="16"/>
                <w:szCs w:val="16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25D9FB3B" w:rsidR="002E0346" w:rsidRPr="004F3765" w:rsidRDefault="004F3765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 w:rsidRPr="004F3765">
              <w:rPr>
                <w:color w:val="000000" w:themeColor="text1"/>
                <w:sz w:val="16"/>
                <w:szCs w:val="16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1FDADDE5" w:rsidR="002E0346" w:rsidRPr="004F3765" w:rsidRDefault="004F3765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 w:rsidRPr="004F3765">
              <w:rPr>
                <w:color w:val="000000" w:themeColor="text1"/>
                <w:sz w:val="16"/>
                <w:szCs w:val="16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501C70C8" w:rsidR="002E0346" w:rsidRPr="004F3765" w:rsidRDefault="004F3765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 w:rsidRPr="004F3765">
              <w:rPr>
                <w:color w:val="000000" w:themeColor="text1"/>
                <w:sz w:val="16"/>
                <w:szCs w:val="16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6B59D6E6" w:rsidR="002E0346" w:rsidRPr="004F3765" w:rsidRDefault="00250647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 w:rsidRPr="00250647">
              <w:rPr>
                <w:color w:val="000000" w:themeColor="text1"/>
                <w:sz w:val="16"/>
                <w:szCs w:val="16"/>
              </w:rPr>
              <w:t>2001:DB8:1:4::2/64</w:t>
            </w:r>
            <w:r w:rsidR="00432517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14DA8315" w:rsidR="002E0346" w:rsidRPr="004F3765" w:rsidRDefault="00250647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 w:rsidRPr="00250647">
              <w:rPr>
                <w:color w:val="000000" w:themeColor="text1"/>
                <w:sz w:val="16"/>
                <w:szCs w:val="16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361E9F26" w:rsidR="0093296A" w:rsidRDefault="002F1D1F" w:rsidP="00FF49A0">
      <w:pPr>
        <w:pStyle w:val="AnswerLineL50"/>
        <w:numPr>
          <w:ilvl w:val="0"/>
          <w:numId w:val="15"/>
        </w:numPr>
      </w:pPr>
      <w:r>
        <w:rPr>
          <w:color w:val="000000" w:themeColor="text1"/>
        </w:rPr>
        <w:t>10.10.1.97</w:t>
      </w:r>
      <w:r w:rsidR="0093296A"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41E9E554" w:rsidR="0093296A" w:rsidRDefault="00EE3A3D" w:rsidP="00FF49A0">
      <w:pPr>
        <w:pStyle w:val="AnswerLineL50"/>
        <w:numPr>
          <w:ilvl w:val="0"/>
          <w:numId w:val="14"/>
        </w:numPr>
      </w:pPr>
      <w:r>
        <w:rPr>
          <w:color w:val="000000" w:themeColor="text1"/>
        </w:rPr>
        <w:t>10.10.1.17</w:t>
      </w:r>
      <w:r w:rsidR="0093296A">
        <w:t>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bookmarkStart w:id="0" w:name="_Hlk69207501"/>
      <w:r>
        <w:rPr>
          <w:b/>
        </w:rPr>
        <w:t>show ip interface brief</w:t>
      </w:r>
      <w:r>
        <w:t xml:space="preserve"> </w:t>
      </w:r>
      <w:bookmarkEnd w:id="0"/>
      <w:r>
        <w:t>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62811ACB" w:rsidR="0093296A" w:rsidRDefault="00E64140" w:rsidP="00FF49A0">
      <w:pPr>
        <w:pStyle w:val="AnswerLineL50"/>
        <w:numPr>
          <w:ilvl w:val="0"/>
          <w:numId w:val="14"/>
        </w:numPr>
      </w:pPr>
      <w:r>
        <w:rPr>
          <w:color w:val="000000" w:themeColor="text1"/>
        </w:rPr>
        <w:t>10.10.1.6</w:t>
      </w:r>
      <w:r w:rsidR="0093296A"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4F993C7C" w14:textId="4468134A" w:rsidR="00BE6AC4" w:rsidRDefault="00FF49A0" w:rsidP="0093296A">
      <w:pPr>
        <w:pStyle w:val="BodyTextL50"/>
      </w:pPr>
      <w:r>
        <w:t xml:space="preserve">=&gt; </w:t>
      </w:r>
      <w:r w:rsidR="00BE6AC4" w:rsidRPr="00FF49A0">
        <w:rPr>
          <w:b/>
          <w:bCs/>
        </w:rPr>
        <w:t>10.10.1.4/30</w:t>
      </w:r>
    </w:p>
    <w:p w14:paraId="190BA292" w14:textId="3CE160E9" w:rsidR="00BE6AC4" w:rsidRDefault="00FF49A0" w:rsidP="0093296A">
      <w:pPr>
        <w:pStyle w:val="BodyTextL50"/>
      </w:pPr>
      <w:r>
        <w:t xml:space="preserve">=&gt; </w:t>
      </w:r>
      <w:r w:rsidR="00BE6AC4" w:rsidRPr="00FF49A0">
        <w:rPr>
          <w:b/>
          <w:bCs/>
        </w:rPr>
        <w:t>10.10.1.6/32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77777777" w:rsidR="0093296A" w:rsidRDefault="0093296A" w:rsidP="0093296A">
      <w:pPr>
        <w:pStyle w:val="AnswerLineL50"/>
      </w:pPr>
      <w:r>
        <w:t>Type your answers 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7CD4CD5C" w14:textId="3F7A5C8A" w:rsidR="00994CC7" w:rsidRDefault="00E31A44" w:rsidP="00994CC7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</w:t>
      </w:r>
      <w:r w:rsidR="0093296A">
        <w:t>nd and record your addresses.</w:t>
      </w:r>
    </w:p>
    <w:p w14:paraId="6B0DB29D" w14:textId="55415A4E" w:rsidR="00994CC7" w:rsidRDefault="00994CC7" w:rsidP="00FF49A0">
      <w:pPr>
        <w:pStyle w:val="AnswerLineL50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10.10.1.10</w:t>
      </w:r>
    </w:p>
    <w:p w14:paraId="60BF0FE5" w14:textId="7DA602CD" w:rsidR="004A6412" w:rsidRPr="004A6412" w:rsidRDefault="004A6412" w:rsidP="004A6412">
      <w:pPr>
        <w:pStyle w:val="BodyTextL50"/>
      </w:pPr>
      <w:r>
        <w:t>Serial0/0/1:</w:t>
      </w:r>
    </w:p>
    <w:p w14:paraId="412D0403" w14:textId="0477B500" w:rsidR="0093296A" w:rsidRPr="004A6412" w:rsidRDefault="00994CC7" w:rsidP="00FF49A0">
      <w:pPr>
        <w:pStyle w:val="AnswerLineL50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10.10.1.8/30</w:t>
      </w:r>
      <w:r w:rsidR="004A6412">
        <w:rPr>
          <w:color w:val="000000" w:themeColor="text1"/>
        </w:rPr>
        <w:t xml:space="preserve">, </w:t>
      </w:r>
      <w:r>
        <w:rPr>
          <w:color w:val="000000" w:themeColor="text1"/>
        </w:rPr>
        <w:t>10.10.1.10/32</w:t>
      </w:r>
      <w:r w:rsidR="0093296A"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lastRenderedPageBreak/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0BBA0B2E" w:rsidR="00290231" w:rsidRDefault="00131FDC" w:rsidP="00432517">
      <w:pPr>
        <w:pStyle w:val="AnswerLineL50"/>
        <w:numPr>
          <w:ilvl w:val="0"/>
          <w:numId w:val="13"/>
        </w:numPr>
      </w:pPr>
      <w:r>
        <w:rPr>
          <w:color w:val="000000" w:themeColor="text1"/>
        </w:rPr>
        <w:t xml:space="preserve">In R2 interface Serial0/0/0 IP address is </w:t>
      </w:r>
      <w:r w:rsidRPr="00131FDC">
        <w:rPr>
          <w:color w:val="000000" w:themeColor="text1"/>
        </w:rPr>
        <w:t>incorrect</w:t>
      </w:r>
      <w:r>
        <w:rPr>
          <w:color w:val="000000" w:themeColor="text1"/>
        </w:rPr>
        <w:t>.</w:t>
      </w:r>
      <w:r w:rsidRPr="00131FDC">
        <w:rPr>
          <w:color w:val="000000" w:themeColor="text1"/>
        </w:rPr>
        <w:t xml:space="preserve"> </w:t>
      </w:r>
      <w:r w:rsidR="00290231">
        <w:t>Type your answers here.</w:t>
      </w:r>
    </w:p>
    <w:p w14:paraId="78A82CD7" w14:textId="091B403B" w:rsidR="00290231" w:rsidRDefault="00E31A44" w:rsidP="00290231">
      <w:pPr>
        <w:pStyle w:val="BodyTextL50"/>
      </w:pPr>
      <w:r>
        <w:t>What solution would you propose to correct the problem?</w:t>
      </w:r>
    </w:p>
    <w:p w14:paraId="757BC463" w14:textId="39346A9A" w:rsidR="00574753" w:rsidRDefault="00574753" w:rsidP="00290231">
      <w:pPr>
        <w:pStyle w:val="BodyTextL50"/>
      </w:pPr>
      <w:r>
        <w:t xml:space="preserve">Change the IP address of </w:t>
      </w:r>
      <w:r>
        <w:rPr>
          <w:color w:val="000000" w:themeColor="text1"/>
        </w:rPr>
        <w:t>Serial0/0/0 to 10.10.1.5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18535703" w:rsidR="00290231" w:rsidRDefault="00C2783E" w:rsidP="00432517">
      <w:pPr>
        <w:pStyle w:val="AnswerLineL50"/>
        <w:numPr>
          <w:ilvl w:val="0"/>
          <w:numId w:val="13"/>
        </w:numPr>
      </w:pPr>
      <w:r>
        <w:rPr>
          <w:color w:val="000000" w:themeColor="text1"/>
        </w:rPr>
        <w:t>Y</w:t>
      </w:r>
      <w:r w:rsidR="00432517">
        <w:rPr>
          <w:color w:val="000000" w:themeColor="text1"/>
        </w:rPr>
        <w:t>es</w:t>
      </w:r>
      <w:r w:rsidR="00290231">
        <w:t xml:space="preserve">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612E35C4" w:rsidR="00E34EBE" w:rsidRDefault="00AE18FE" w:rsidP="00402423">
      <w:pPr>
        <w:pStyle w:val="AnswerLineL50"/>
        <w:numPr>
          <w:ilvl w:val="0"/>
          <w:numId w:val="13"/>
        </w:numPr>
      </w:pPr>
      <w:r w:rsidRPr="00AE18FE">
        <w:rPr>
          <w:color w:val="000000" w:themeColor="text1"/>
        </w:rPr>
        <w:t>2001:DB8:1:3::2</w:t>
      </w:r>
      <w:r w:rsidR="00E34EBE" w:rsidRPr="00AE18FE">
        <w:t xml:space="preserve"> </w:t>
      </w:r>
      <w:r w:rsidR="00E34EBE">
        <w:t>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0A3E6564" w:rsidR="00E34EBE" w:rsidRDefault="008974E2" w:rsidP="00402423">
      <w:pPr>
        <w:pStyle w:val="AnswerLineL50"/>
        <w:numPr>
          <w:ilvl w:val="0"/>
          <w:numId w:val="13"/>
        </w:numPr>
      </w:pPr>
      <w:r>
        <w:rPr>
          <w:color w:val="000000" w:themeColor="text1"/>
        </w:rPr>
        <w:t xml:space="preserve">No IPv6 address </w:t>
      </w:r>
      <w:r w:rsidR="00402423">
        <w:rPr>
          <w:color w:val="000000" w:themeColor="text1"/>
        </w:rPr>
        <w:t>was</w:t>
      </w:r>
      <w:r>
        <w:rPr>
          <w:color w:val="000000" w:themeColor="text1"/>
        </w:rPr>
        <w:t xml:space="preserve"> reached. </w:t>
      </w:r>
      <w:r w:rsidR="00E34EBE"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lastRenderedPageBreak/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2B485FC6" w:rsidR="00E34EBE" w:rsidRDefault="00CE36AE" w:rsidP="00FF49A0">
      <w:pPr>
        <w:pStyle w:val="AnswerLineL50"/>
        <w:numPr>
          <w:ilvl w:val="0"/>
          <w:numId w:val="13"/>
        </w:numPr>
      </w:pPr>
      <w:r>
        <w:rPr>
          <w:color w:val="000000" w:themeColor="text1"/>
        </w:rPr>
        <w:t>Yes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43E9BED1" w:rsidR="00E34EBE" w:rsidRDefault="00CE36AE" w:rsidP="00FF49A0">
      <w:pPr>
        <w:pStyle w:val="AnswerLineL50"/>
        <w:numPr>
          <w:ilvl w:val="0"/>
          <w:numId w:val="13"/>
        </w:numPr>
      </w:pPr>
      <w:r>
        <w:rPr>
          <w:color w:val="000000" w:themeColor="text1"/>
        </w:rPr>
        <w:t>PC4 default gateway was incorrectly</w:t>
      </w:r>
      <w:r w:rsidR="0007322C" w:rsidRPr="0007322C">
        <w:rPr>
          <w:color w:val="000000" w:themeColor="text1"/>
        </w:rPr>
        <w:t xml:space="preserve"> </w:t>
      </w:r>
      <w:r w:rsidR="0007322C">
        <w:rPr>
          <w:color w:val="000000" w:themeColor="text1"/>
        </w:rPr>
        <w:t xml:space="preserve">configured </w:t>
      </w:r>
      <w:r w:rsidR="0007322C">
        <w:rPr>
          <w:color w:val="000000" w:themeColor="text1"/>
        </w:rPr>
        <w:t xml:space="preserve"> .</w:t>
      </w:r>
      <w:r w:rsidR="00E34EBE">
        <w:t>Type your answers here.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1660CC6B" w:rsidR="00E34EBE" w:rsidRDefault="0007322C" w:rsidP="00FF49A0">
      <w:pPr>
        <w:pStyle w:val="AnswerLineL50"/>
        <w:numPr>
          <w:ilvl w:val="0"/>
          <w:numId w:val="13"/>
        </w:numPr>
      </w:pPr>
      <w:r>
        <w:rPr>
          <w:color w:val="000000" w:themeColor="text1"/>
        </w:rPr>
        <w:t>We j</w:t>
      </w:r>
      <w:r w:rsidR="00CE36AE">
        <w:rPr>
          <w:color w:val="000000" w:themeColor="text1"/>
        </w:rPr>
        <w:t xml:space="preserve">ust have to update PC4 default gateway. </w:t>
      </w:r>
      <w:r w:rsidR="00E34EBE"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57E94F30" w:rsidR="00E34EBE" w:rsidRDefault="002536E3" w:rsidP="00FF49A0">
      <w:pPr>
        <w:pStyle w:val="AnswerLineL25"/>
        <w:numPr>
          <w:ilvl w:val="0"/>
          <w:numId w:val="13"/>
        </w:numPr>
      </w:pPr>
      <w:r>
        <w:rPr>
          <w:color w:val="000000" w:themeColor="text1"/>
        </w:rPr>
        <w:t>Yes.</w:t>
      </w:r>
      <w:r w:rsidR="00E34EBE">
        <w:t xml:space="preserve">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424B0" w14:textId="77777777" w:rsidR="0050184E" w:rsidRDefault="0050184E" w:rsidP="00710659">
      <w:pPr>
        <w:spacing w:after="0" w:line="240" w:lineRule="auto"/>
      </w:pPr>
      <w:r>
        <w:separator/>
      </w:r>
    </w:p>
    <w:p w14:paraId="1550659B" w14:textId="77777777" w:rsidR="0050184E" w:rsidRDefault="0050184E"/>
  </w:endnote>
  <w:endnote w:type="continuationSeparator" w:id="0">
    <w:p w14:paraId="4140F239" w14:textId="77777777" w:rsidR="0050184E" w:rsidRDefault="0050184E" w:rsidP="00710659">
      <w:pPr>
        <w:spacing w:after="0" w:line="240" w:lineRule="auto"/>
      </w:pPr>
      <w:r>
        <w:continuationSeparator/>
      </w:r>
    </w:p>
    <w:p w14:paraId="739942DB" w14:textId="77777777" w:rsidR="0050184E" w:rsidRDefault="005018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12DAD56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32517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15FBFF2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32517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C25B" w14:textId="77777777" w:rsidR="0050184E" w:rsidRDefault="0050184E" w:rsidP="00710659">
      <w:pPr>
        <w:spacing w:after="0" w:line="240" w:lineRule="auto"/>
      </w:pPr>
      <w:r>
        <w:separator/>
      </w:r>
    </w:p>
    <w:p w14:paraId="5A42D7EF" w14:textId="77777777" w:rsidR="0050184E" w:rsidRDefault="0050184E"/>
  </w:footnote>
  <w:footnote w:type="continuationSeparator" w:id="0">
    <w:p w14:paraId="55207E1C" w14:textId="77777777" w:rsidR="0050184E" w:rsidRDefault="0050184E" w:rsidP="00710659">
      <w:pPr>
        <w:spacing w:after="0" w:line="240" w:lineRule="auto"/>
      </w:pPr>
      <w:r>
        <w:continuationSeparator/>
      </w:r>
    </w:p>
    <w:p w14:paraId="5A92E0C5" w14:textId="77777777" w:rsidR="0050184E" w:rsidRDefault="005018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50F0429"/>
    <w:multiLevelType w:val="hybridMultilevel"/>
    <w:tmpl w:val="446C664A"/>
    <w:lvl w:ilvl="0" w:tplc="93CC6EB2">
      <w:start w:val="10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FCB67B8"/>
    <w:multiLevelType w:val="hybridMultilevel"/>
    <w:tmpl w:val="0FD6E4E0"/>
    <w:lvl w:ilvl="0" w:tplc="B94E946A">
      <w:start w:val="10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B4A1C0A"/>
    <w:multiLevelType w:val="hybridMultilevel"/>
    <w:tmpl w:val="1B865E82"/>
    <w:lvl w:ilvl="0" w:tplc="941EC834">
      <w:start w:val="10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9"/>
  </w:num>
  <w:num w:numId="14">
    <w:abstractNumId w:val="5"/>
  </w:num>
  <w:num w:numId="1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322C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FDC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47"/>
    <w:rsid w:val="002506CF"/>
    <w:rsid w:val="0025107F"/>
    <w:rsid w:val="002536E3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1D1F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2423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517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7737E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A6412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765"/>
    <w:rsid w:val="004F4EC3"/>
    <w:rsid w:val="0050184E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753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74E2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1B4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4CC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18FE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E6AC4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83E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E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4688B"/>
    <w:rsid w:val="00E53F99"/>
    <w:rsid w:val="00E56510"/>
    <w:rsid w:val="00E62EA8"/>
    <w:rsid w:val="00E64140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3A3D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49A0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A66BBB"/>
    <w:rsid w:val="00C11F31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86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ken</cp:lastModifiedBy>
  <cp:revision>28</cp:revision>
  <cp:lastPrinted>2019-12-03T20:38:00Z</cp:lastPrinted>
  <dcterms:created xsi:type="dcterms:W3CDTF">2019-11-27T20:46:00Z</dcterms:created>
  <dcterms:modified xsi:type="dcterms:W3CDTF">2021-04-13T11:45:00Z</dcterms:modified>
</cp:coreProperties>
</file>